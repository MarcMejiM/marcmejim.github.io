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70513" w14:textId="77777777" w:rsidR="00C85CC8" w:rsidRDefault="00AF64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TILE GRID MAP</w:t>
      </w:r>
    </w:p>
    <w:p w14:paraId="41B70514" w14:textId="77777777" w:rsidR="00C85CC8" w:rsidRDefault="00C85CC8">
      <w:pPr>
        <w:rPr>
          <w:sz w:val="28"/>
          <w:szCs w:val="28"/>
        </w:rPr>
      </w:pPr>
    </w:p>
    <w:p w14:paraId="41B70515" w14:textId="77777777" w:rsidR="00C85CC8" w:rsidRDefault="00AF648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Infermers per </w:t>
      </w:r>
      <w:proofErr w:type="spellStart"/>
      <w:r>
        <w:rPr>
          <w:b/>
          <w:bCs/>
          <w:sz w:val="32"/>
          <w:szCs w:val="32"/>
          <w:u w:val="single"/>
        </w:rPr>
        <w:t>Provincies</w:t>
      </w:r>
      <w:proofErr w:type="spellEnd"/>
      <w:r>
        <w:rPr>
          <w:b/>
          <w:bCs/>
          <w:sz w:val="32"/>
          <w:szCs w:val="32"/>
          <w:u w:val="single"/>
        </w:rPr>
        <w:t xml:space="preserve"> a Espanya 2020</w:t>
      </w:r>
    </w:p>
    <w:tbl>
      <w:tblPr>
        <w:tblW w:w="92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C85CC8" w14:paraId="41B70523" w14:textId="7777777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16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17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18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19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1A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1B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1C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1D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1E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1F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20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21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22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</w:tr>
      <w:tr w:rsidR="00C85CC8" w14:paraId="41B70531" w14:textId="7777777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24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DE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25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CO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3F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26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LU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AE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27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AS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F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28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CT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E9E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29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BI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EEE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2A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GUI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DE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2B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NA</w:t>
            </w: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2C" w14:textId="77777777" w:rsidR="00C85CC8" w:rsidRDefault="00C85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2D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2E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2F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30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</w:tr>
      <w:tr w:rsidR="00C85CC8" w14:paraId="41B7053F" w14:textId="7777777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32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F1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33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PO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4F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34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OU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35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F5F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36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PA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F3F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37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BU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F2F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38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1F3F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39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RI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F4F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3A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HC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F3F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3B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LL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FEE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3C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GI</w:t>
            </w: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3D" w14:textId="77777777" w:rsidR="00C85CC8" w:rsidRDefault="00C85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3E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</w:tr>
      <w:tr w:rsidR="00C85CC8" w14:paraId="41B7054D" w14:textId="7777777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40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41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42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4F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43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ZA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0E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44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VA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5F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45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SG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5F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46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SO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ECE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47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ZG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0E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48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3AD7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49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B</w:t>
            </w: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4A" w14:textId="77777777" w:rsidR="00C85CC8" w:rsidRDefault="00C85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4B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4C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</w:tr>
      <w:tr w:rsidR="00C85CC8" w14:paraId="41B7055B" w14:textId="7777777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4E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4F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50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F2F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51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SA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5F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52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AV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CA25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53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F5F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54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GU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F5F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55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0E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56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CS</w:t>
            </w: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57" w14:textId="77777777" w:rsidR="00C85CC8" w:rsidRDefault="00C85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58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59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5A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</w:tr>
      <w:tr w:rsidR="00C85CC8" w14:paraId="41B70569" w14:textId="7777777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5C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5D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5E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5F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F0F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60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CC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F1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61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4F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62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CU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D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63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V</w:t>
            </w: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64" w14:textId="77777777" w:rsidR="00C85CC8" w:rsidRDefault="00C85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65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C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66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BAL</w:t>
            </w: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67" w14:textId="77777777" w:rsidR="00C85CC8" w:rsidRDefault="00C85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68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</w:tr>
      <w:tr w:rsidR="00C85CC8" w14:paraId="41B70577" w14:textId="7777777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6A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6B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6C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6D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0E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6E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BA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F1F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6F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CR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70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AB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E5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71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AL</w:t>
            </w: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72" w14:textId="77777777" w:rsidR="00C85CC8" w:rsidRDefault="00C85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73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74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75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76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</w:tr>
      <w:tr w:rsidR="00C85CC8" w14:paraId="41B70585" w14:textId="7777777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78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79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7A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7B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F2F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7C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HU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E2D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7D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SE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EEB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7E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CD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FEE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7F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JA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BE7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80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MU</w:t>
            </w: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81" w14:textId="77777777" w:rsidR="00C85CC8" w:rsidRDefault="00C85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82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83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84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</w:tr>
      <w:tr w:rsidR="00C85CC8" w14:paraId="41B70593" w14:textId="7777777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86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87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88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89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E9E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8A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CA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E9E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8B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MA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FED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8C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GR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0E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8D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AM</w:t>
            </w: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8E" w14:textId="77777777" w:rsidR="00C85CC8" w:rsidRDefault="00C85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8F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90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91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92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</w:tr>
      <w:tr w:rsidR="00C85CC8" w14:paraId="41B705A1" w14:textId="7777777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94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95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96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97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98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99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9A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9B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9C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9D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9E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9F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A0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</w:tr>
      <w:tr w:rsidR="00C85CC8" w14:paraId="41B705AF" w14:textId="7777777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A2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A3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A4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A5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5F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A6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CE</w:t>
            </w: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A7" w14:textId="77777777" w:rsidR="00C85CC8" w:rsidRDefault="00C85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F5F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A8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ME</w:t>
            </w: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A9" w14:textId="77777777" w:rsidR="00C85CC8" w:rsidRDefault="00C85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AA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AB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AC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AD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AE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</w:tr>
      <w:tr w:rsidR="00C85CC8" w14:paraId="41B705BD" w14:textId="7777777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B0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EAE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B1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TF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E9E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B2" w14:textId="77777777" w:rsidR="00C85CC8" w:rsidRDefault="00AF64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  <w:t>LP</w:t>
            </w: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B3" w14:textId="77777777" w:rsidR="00C85CC8" w:rsidRDefault="00C85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B4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B5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B6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B7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B8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B9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B705BA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BB" w14:textId="77777777" w:rsidR="00C85CC8" w:rsidRDefault="00C85C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BC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</w:tr>
      <w:tr w:rsidR="00C85CC8" w14:paraId="41B705CB" w14:textId="7777777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BE" w14:textId="77777777" w:rsidR="00C85CC8" w:rsidRDefault="00AF648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s-ES" w:eastAsia="es-ES"/>
              </w:rPr>
              <w:t>600</w:t>
            </w: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BF" w14:textId="77777777" w:rsidR="00C85CC8" w:rsidRDefault="00C85C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C0" w14:textId="77777777" w:rsidR="00C85CC8" w:rsidRDefault="00C85C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C1" w14:textId="77777777" w:rsidR="00C85CC8" w:rsidRDefault="00C85C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C2" w14:textId="77777777" w:rsidR="00C85CC8" w:rsidRDefault="00C85C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C3" w14:textId="77777777" w:rsidR="00C85CC8" w:rsidRDefault="00C85C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C4" w14:textId="77777777" w:rsidR="00C85CC8" w:rsidRDefault="00C85C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C5" w14:textId="77777777" w:rsidR="00C85CC8" w:rsidRDefault="00C85C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C6" w14:textId="77777777" w:rsidR="00C85CC8" w:rsidRDefault="00C85C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C7" w14:textId="77777777" w:rsidR="00C85CC8" w:rsidRDefault="00C85C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C8" w14:textId="77777777" w:rsidR="00C85CC8" w:rsidRDefault="00AF648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s-ES" w:eastAsia="es-ES"/>
              </w:rPr>
              <w:t xml:space="preserve">     56000</w:t>
            </w: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C9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B705CA" w14:textId="77777777" w:rsidR="00C85CC8" w:rsidRDefault="00C85CC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  <w:lang w:val="es-ES" w:eastAsia="es-ES"/>
              </w:rPr>
            </w:pPr>
          </w:p>
        </w:tc>
      </w:tr>
    </w:tbl>
    <w:p w14:paraId="41B705CC" w14:textId="77777777" w:rsidR="00C85CC8" w:rsidRDefault="00AF648F">
      <w:r>
        <w:rPr>
          <w:noProof/>
          <w:sz w:val="28"/>
          <w:szCs w:val="28"/>
        </w:rPr>
        <w:drawing>
          <wp:inline distT="0" distB="0" distL="0" distR="0" wp14:anchorId="41B70513" wp14:editId="41B70514">
            <wp:extent cx="4953688" cy="266739"/>
            <wp:effectExtent l="0" t="0" r="0" b="0"/>
            <wp:docPr id="138473291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88" cy="2667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C85CC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70519" w14:textId="77777777" w:rsidR="00AF648F" w:rsidRDefault="00AF648F">
      <w:pPr>
        <w:spacing w:after="0" w:line="240" w:lineRule="auto"/>
      </w:pPr>
      <w:r>
        <w:separator/>
      </w:r>
    </w:p>
  </w:endnote>
  <w:endnote w:type="continuationSeparator" w:id="0">
    <w:p w14:paraId="41B7051B" w14:textId="77777777" w:rsidR="00AF648F" w:rsidRDefault="00AF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70515" w14:textId="77777777" w:rsidR="00AF648F" w:rsidRDefault="00AF648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1B70517" w14:textId="77777777" w:rsidR="00AF648F" w:rsidRDefault="00AF6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85CC8"/>
    <w:rsid w:val="00AF648F"/>
    <w:rsid w:val="00C8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0513"/>
  <w15:docId w15:val="{36F04CAC-748A-4857-A8D0-E7411596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ca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Aptos Display" w:eastAsia="Times New Roman" w:hAnsi="Aptos Display" w:cs="Times New Roman"/>
      <w:color w:val="0F4761"/>
      <w:sz w:val="40"/>
      <w:szCs w:val="40"/>
      <w:lang w:val="ca-ES"/>
    </w:rPr>
  </w:style>
  <w:style w:type="character" w:customStyle="1" w:styleId="Ttulo2Car">
    <w:name w:val="Título 2 Car"/>
    <w:basedOn w:val="Fuentedeprrafopredeter"/>
    <w:rPr>
      <w:rFonts w:ascii="Aptos Display" w:eastAsia="Times New Roman" w:hAnsi="Aptos Display" w:cs="Times New Roman"/>
      <w:color w:val="0F4761"/>
      <w:sz w:val="32"/>
      <w:szCs w:val="32"/>
      <w:lang w:val="ca-ES"/>
    </w:rPr>
  </w:style>
  <w:style w:type="character" w:customStyle="1" w:styleId="Ttulo3Car">
    <w:name w:val="Título 3 Car"/>
    <w:basedOn w:val="Fuentedeprrafopredeter"/>
    <w:rPr>
      <w:rFonts w:eastAsia="Times New Roman" w:cs="Times New Roman"/>
      <w:color w:val="0F4761"/>
      <w:sz w:val="28"/>
      <w:szCs w:val="28"/>
      <w:lang w:val="ca-ES"/>
    </w:rPr>
  </w:style>
  <w:style w:type="character" w:customStyle="1" w:styleId="Ttulo4Car">
    <w:name w:val="Título 4 Car"/>
    <w:basedOn w:val="Fuentedeprrafopredeter"/>
    <w:rPr>
      <w:rFonts w:eastAsia="Times New Roman" w:cs="Times New Roman"/>
      <w:i/>
      <w:iCs/>
      <w:color w:val="0F4761"/>
      <w:lang w:val="ca-ES"/>
    </w:rPr>
  </w:style>
  <w:style w:type="character" w:customStyle="1" w:styleId="Ttulo5Car">
    <w:name w:val="Título 5 Car"/>
    <w:basedOn w:val="Fuentedeprrafopredeter"/>
    <w:rPr>
      <w:rFonts w:eastAsia="Times New Roman" w:cs="Times New Roman"/>
      <w:color w:val="0F4761"/>
      <w:lang w:val="ca-ES"/>
    </w:rPr>
  </w:style>
  <w:style w:type="character" w:customStyle="1" w:styleId="Ttulo6Car">
    <w:name w:val="Título 6 Car"/>
    <w:basedOn w:val="Fuentedeprrafopredeter"/>
    <w:rPr>
      <w:rFonts w:eastAsia="Times New Roman" w:cs="Times New Roman"/>
      <w:i/>
      <w:iCs/>
      <w:color w:val="595959"/>
      <w:lang w:val="ca-ES"/>
    </w:rPr>
  </w:style>
  <w:style w:type="character" w:customStyle="1" w:styleId="Ttulo7Car">
    <w:name w:val="Título 7 Car"/>
    <w:basedOn w:val="Fuentedeprrafopredeter"/>
    <w:rPr>
      <w:rFonts w:eastAsia="Times New Roman" w:cs="Times New Roman"/>
      <w:color w:val="595959"/>
      <w:lang w:val="ca-ES"/>
    </w:rPr>
  </w:style>
  <w:style w:type="character" w:customStyle="1" w:styleId="Ttulo8Car">
    <w:name w:val="Título 8 Car"/>
    <w:basedOn w:val="Fuentedeprrafopredeter"/>
    <w:rPr>
      <w:rFonts w:eastAsia="Times New Roman" w:cs="Times New Roman"/>
      <w:i/>
      <w:iCs/>
      <w:color w:val="272727"/>
      <w:lang w:val="ca-ES"/>
    </w:rPr>
  </w:style>
  <w:style w:type="character" w:customStyle="1" w:styleId="Ttulo9Car">
    <w:name w:val="Título 9 Car"/>
    <w:basedOn w:val="Fuentedeprrafopredeter"/>
    <w:rPr>
      <w:rFonts w:eastAsia="Times New Roman" w:cs="Times New Roman"/>
      <w:color w:val="272727"/>
      <w:lang w:val="ca-ES"/>
    </w:r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tuloCar">
    <w:name w:val="Título Car"/>
    <w:basedOn w:val="Fuentedeprrafopredeter"/>
    <w:rPr>
      <w:rFonts w:ascii="Aptos Display" w:eastAsia="Times New Roman" w:hAnsi="Aptos Display" w:cs="Times New Roman"/>
      <w:spacing w:val="-10"/>
      <w:kern w:val="3"/>
      <w:sz w:val="56"/>
      <w:szCs w:val="56"/>
      <w:lang w:val="ca-ES"/>
    </w:rPr>
  </w:style>
  <w:style w:type="paragraph" w:styleId="Subttulo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tuloCar">
    <w:name w:val="Subtítulo Car"/>
    <w:basedOn w:val="Fuentedeprrafopredeter"/>
    <w:rPr>
      <w:rFonts w:eastAsia="Times New Roman" w:cs="Times New Roman"/>
      <w:color w:val="595959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Car">
    <w:name w:val="Cita Car"/>
    <w:basedOn w:val="Fuentedeprrafopredeter"/>
    <w:rPr>
      <w:i/>
      <w:iCs/>
      <w:color w:val="404040"/>
      <w:lang w:val="ca-ES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nfasisintenso">
    <w:name w:val="Intense Emphasis"/>
    <w:basedOn w:val="Fuentedeprrafopredeter"/>
    <w:rPr>
      <w:i/>
      <w:iCs/>
      <w:color w:val="0F4761"/>
    </w:rPr>
  </w:style>
  <w:style w:type="paragraph" w:styleId="Citadestacada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destacadaCar">
    <w:name w:val="Cita destacada Car"/>
    <w:basedOn w:val="Fuentedeprrafopredeter"/>
    <w:rPr>
      <w:i/>
      <w:iCs/>
      <w:color w:val="0F4761"/>
      <w:lang w:val="ca-ES"/>
    </w:rPr>
  </w:style>
  <w:style w:type="character" w:styleId="Referenciaintensa">
    <w:name w:val="Intense Reference"/>
    <w:basedOn w:val="Fuentedeprrafopredeter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Mejias</dc:creator>
  <dc:description/>
  <cp:lastModifiedBy>Marc Mejias</cp:lastModifiedBy>
  <cp:revision>2</cp:revision>
  <cp:lastPrinted>2024-04-16T12:01:00Z</cp:lastPrinted>
  <dcterms:created xsi:type="dcterms:W3CDTF">2024-04-21T12:23:00Z</dcterms:created>
  <dcterms:modified xsi:type="dcterms:W3CDTF">2024-04-21T12:23:00Z</dcterms:modified>
</cp:coreProperties>
</file>